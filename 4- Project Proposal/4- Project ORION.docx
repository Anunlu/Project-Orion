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91622464"/>
        <w:docPartObj>
          <w:docPartGallery w:val="Cover Pages"/>
          <w:docPartUnique/>
        </w:docPartObj>
      </w:sdtPr>
      <w:sdtEndPr>
        <w:rPr>
          <w:b/>
          <w:caps/>
        </w:rPr>
      </w:sdtEndPr>
      <w:sdtContent>
        <w:p w14:paraId="5026C6EC" w14:textId="77777777" w:rsidR="00C1070C" w:rsidRDefault="00C1070C">
          <w:r>
            <w:rPr>
              <w:noProof/>
            </w:rPr>
            <mc:AlternateContent>
              <mc:Choice Requires="wps">
                <w:drawing>
                  <wp:anchor distT="0" distB="0" distL="114300" distR="114300" simplePos="0" relativeHeight="251661312" behindDoc="0" locked="0" layoutInCell="1" allowOverlap="1" wp14:anchorId="3730D923" wp14:editId="6806EE73">
                    <wp:simplePos x="0" y="0"/>
                    <wp:positionH relativeFrom="page">
                      <wp:align>center</wp:align>
                    </wp:positionH>
                    <wp:positionV relativeFrom="page">
                      <wp:align>bottom</wp:align>
                    </wp:positionV>
                    <wp:extent cx="6858000" cy="2066544"/>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066544"/>
                            </a:xfrm>
                            <a:prstGeom prst="rect">
                              <a:avLst/>
                            </a:prstGeom>
                            <a:noFill/>
                            <a:ln w="6350">
                              <a:noFill/>
                            </a:ln>
                          </wps:spPr>
                          <wps:txbx>
                            <w:txbxContent>
                              <w:sdt>
                                <w:sdtPr>
                                  <w:rPr>
                                    <w:rFonts w:ascii="CenturyGothic" w:eastAsia="Times New Roman" w:hAnsi="CenturyGothic" w:cs="Times New Roman"/>
                                    <w:b/>
                                    <w:bCs/>
                                    <w:color w:val="49382D"/>
                                    <w:sz w:val="40"/>
                                    <w:szCs w:val="40"/>
                                    <w:lang w:eastAsia="en-US"/>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A236AC1" w14:textId="77777777" w:rsidR="00C1070C" w:rsidRDefault="00C1070C">
                                    <w:pPr>
                                      <w:pStyle w:val="NoSpacing"/>
                                      <w:spacing w:before="240"/>
                                      <w:jc w:val="center"/>
                                      <w:rPr>
                                        <w:b/>
                                        <w:caps/>
                                        <w:color w:val="4B3A2E" w:themeColor="text2"/>
                                        <w:spacing w:val="140"/>
                                        <w:sz w:val="40"/>
                                        <w:szCs w:val="40"/>
                                      </w:rPr>
                                    </w:pPr>
                                    <w:r w:rsidRPr="00C1070C">
                                      <w:rPr>
                                        <w:rFonts w:ascii="CenturyGothic" w:eastAsia="Times New Roman" w:hAnsi="CenturyGothic" w:cs="Times New Roman"/>
                                        <w:b/>
                                        <w:bCs/>
                                        <w:color w:val="49382D"/>
                                        <w:sz w:val="40"/>
                                        <w:szCs w:val="40"/>
                                        <w:lang w:eastAsia="en-US"/>
                                      </w:rPr>
                                      <w:t>PROJECT ORION</w:t>
                                    </w:r>
                                  </w:p>
                                </w:sdtContent>
                              </w:sdt>
                              <w:sdt>
                                <w:sdtPr>
                                  <w:rPr>
                                    <w:b/>
                                    <w:color w:val="F1EFEE"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4BC34328" w14:textId="77777777" w:rsidR="00C1070C" w:rsidRDefault="00C1070C">
                                    <w:pPr>
                                      <w:pStyle w:val="NoSpacing"/>
                                      <w:spacing w:before="240"/>
                                      <w:jc w:val="center"/>
                                      <w:rPr>
                                        <w:b/>
                                        <w:caps/>
                                        <w:color w:val="F1EFEE" w:themeColor="background2"/>
                                        <w:spacing w:val="20"/>
                                        <w:sz w:val="32"/>
                                        <w:szCs w:val="32"/>
                                      </w:rPr>
                                    </w:pPr>
                                    <w:r>
                                      <w:rPr>
                                        <w:b/>
                                        <w:color w:val="F1EFEE" w:themeColor="background2"/>
                                        <w:sz w:val="32"/>
                                        <w:szCs w:val="32"/>
                                      </w:rPr>
                                      <w:t>TEAM ECHELON</w:t>
                                    </w:r>
                                  </w:p>
                                </w:sdtContent>
                              </w:sdt>
                              <w:p w14:paraId="1CF43597" w14:textId="77777777" w:rsidR="00C1070C" w:rsidRDefault="008F1D4F">
                                <w:pPr>
                                  <w:pStyle w:val="NoSpacing"/>
                                  <w:spacing w:before="720"/>
                                  <w:jc w:val="center"/>
                                  <w:rPr>
                                    <w:b/>
                                    <w:caps/>
                                    <w:color w:val="4B3A2E" w:themeColor="text2"/>
                                    <w:spacing w:val="20"/>
                                    <w:sz w:val="24"/>
                                    <w:szCs w:val="24"/>
                                  </w:rPr>
                                </w:pPr>
                                <w:sdt>
                                  <w:sdtPr>
                                    <w:alias w:val="Company"/>
                                    <w:tag w:val=""/>
                                    <w:id w:val="-1750108684"/>
                                    <w:showingPlcHdr/>
                                    <w:dataBinding w:prefixMappings="xmlns:ns0='http://schemas.openxmlformats.org/officeDocument/2006/extended-properties' " w:xpath="/ns0:Properties[1]/ns0:Company[1]" w:storeItemID="{6668398D-A668-4E3E-A5EB-62B293D839F1}"/>
                                    <w15:appearance w15:val="hidden"/>
                                    <w:text/>
                                  </w:sdtPr>
                                  <w:sdtEndPr>
                                    <w:rPr>
                                      <w:b/>
                                      <w:caps/>
                                      <w:color w:val="4B3A2E" w:themeColor="text2"/>
                                      <w:spacing w:val="20"/>
                                      <w:sz w:val="24"/>
                                      <w:szCs w:val="24"/>
                                    </w:rPr>
                                  </w:sdtEndPr>
                                  <w:sdtContent>
                                    <w:r w:rsidR="00C1070C">
                                      <w:t xml:space="preserve">     </w:t>
                                    </w:r>
                                  </w:sdtContent>
                                </w:sdt>
                                <w:sdt>
                                  <w:sdtPr>
                                    <w:rPr>
                                      <w:b/>
                                      <w:caps/>
                                      <w:color w:val="4B3A2E"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C1070C">
                                      <w:rPr>
                                        <w:b/>
                                        <w:caps/>
                                        <w:color w:val="4B3A2E" w:themeColor="text2"/>
                                        <w:spacing w:val="20"/>
                                        <w:sz w:val="24"/>
                                        <w:szCs w:val="24"/>
                                      </w:rPr>
                                      <w:t>Ahmet NAsuhcan ÜNLÜ|İlker mavİlİ |Ozan İrfan BAYAR</w:t>
                                    </w:r>
                                  </w:sdtContent>
                                </w:sdt>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w14:anchorId="3730D923" id="_x0000_t202" coordsize="21600,21600" o:spt="202" path="m,l,21600r21600,l21600,xe">
                    <v:stroke joinstyle="miter"/>
                    <v:path gradientshapeok="t" o:connecttype="rect"/>
                  </v:shapetype>
                  <v:shape id="Text Box 51" o:spid="_x0000_s1026" type="#_x0000_t202" alt="Title: Contact info text box" style="position:absolute;margin-left:0;margin-top:0;width:540pt;height:162.7pt;z-index:251661312;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" filled="f" stroked="f" strokeweight=".5pt">
                    <v:textbox style="mso-fit-shape-to-text:t" inset="28.8pt,,,43.2pt">
                      <w:txbxContent>
                        <w:sdt>
                          <w:sdtPr>
                            <w:rPr>
                              <w:rFonts w:ascii="CenturyGothic" w:eastAsia="Times New Roman" w:hAnsi="CenturyGothic" w:cs="Times New Roman"/>
                              <w:b/>
                              <w:bCs/>
                              <w:color w:val="49382D"/>
                              <w:sz w:val="40"/>
                              <w:szCs w:val="40"/>
                              <w:lang w:eastAsia="en-US"/>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A236AC1" w14:textId="77777777" w:rsidR="00C1070C" w:rsidRDefault="00C1070C">
                              <w:pPr>
                                <w:pStyle w:val="NoSpacing"/>
                                <w:spacing w:before="240"/>
                                <w:jc w:val="center"/>
                                <w:rPr>
                                  <w:b/>
                                  <w:caps/>
                                  <w:color w:val="4B3A2E" w:themeColor="text2"/>
                                  <w:spacing w:val="140"/>
                                  <w:sz w:val="40"/>
                                  <w:szCs w:val="40"/>
                                </w:rPr>
                              </w:pPr>
                              <w:r w:rsidRPr="00C1070C">
                                <w:rPr>
                                  <w:rFonts w:ascii="CenturyGothic" w:eastAsia="Times New Roman" w:hAnsi="CenturyGothic" w:cs="Times New Roman"/>
                                  <w:b/>
                                  <w:bCs/>
                                  <w:color w:val="49382D"/>
                                  <w:sz w:val="40"/>
                                  <w:szCs w:val="40"/>
                                  <w:lang w:eastAsia="en-US"/>
                                </w:rPr>
                                <w:t>PROJECT ORION</w:t>
                              </w:r>
                            </w:p>
                          </w:sdtContent>
                        </w:sdt>
                        <w:sdt>
                          <w:sdtPr>
                            <w:rPr>
                              <w:b/>
                              <w:color w:val="F1EFEE"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4BC34328" w14:textId="77777777" w:rsidR="00C1070C" w:rsidRDefault="00C1070C">
                              <w:pPr>
                                <w:pStyle w:val="NoSpacing"/>
                                <w:spacing w:before="240"/>
                                <w:jc w:val="center"/>
                                <w:rPr>
                                  <w:b/>
                                  <w:caps/>
                                  <w:color w:val="F1EFEE" w:themeColor="background2"/>
                                  <w:spacing w:val="20"/>
                                  <w:sz w:val="32"/>
                                  <w:szCs w:val="32"/>
                                </w:rPr>
                              </w:pPr>
                              <w:r>
                                <w:rPr>
                                  <w:b/>
                                  <w:color w:val="F1EFEE" w:themeColor="background2"/>
                                  <w:sz w:val="32"/>
                                  <w:szCs w:val="32"/>
                                </w:rPr>
                                <w:t>TEAM ECHELON</w:t>
                              </w:r>
                            </w:p>
                          </w:sdtContent>
                        </w:sdt>
                        <w:p w14:paraId="1CF43597" w14:textId="77777777" w:rsidR="00C1070C" w:rsidRDefault="00FE14E4">
                          <w:pPr>
                            <w:pStyle w:val="NoSpacing"/>
                            <w:spacing w:before="720"/>
                            <w:jc w:val="center"/>
                            <w:rPr>
                              <w:b/>
                              <w:caps/>
                              <w:color w:val="4B3A2E" w:themeColor="text2"/>
                              <w:spacing w:val="20"/>
                              <w:sz w:val="24"/>
                              <w:szCs w:val="24"/>
                            </w:rPr>
                          </w:pPr>
                          <w:sdt>
                            <w:sdtPr>
                              <w:alias w:val="Company"/>
                              <w:tag w:val=""/>
                              <w:id w:val="-1750108684"/>
                              <w:showingPlcHdr/>
                              <w:dataBinding w:prefixMappings="xmlns:ns0='http://schemas.openxmlformats.org/officeDocument/2006/extended-properties' " w:xpath="/ns0:Properties[1]/ns0:Company[1]" w:storeItemID="{6668398D-A668-4E3E-A5EB-62B293D839F1}"/>
                              <w15:appearance w15:val="hidden"/>
                              <w:text/>
                            </w:sdtPr>
                            <w:sdtEndPr>
                              <w:rPr>
                                <w:b/>
                                <w:caps/>
                                <w:color w:val="4B3A2E" w:themeColor="text2"/>
                                <w:spacing w:val="20"/>
                                <w:sz w:val="24"/>
                                <w:szCs w:val="24"/>
                              </w:rPr>
                            </w:sdtEndPr>
                            <w:sdtContent>
                              <w:r w:rsidR="00C1070C">
                                <w:t xml:space="preserve">     </w:t>
                              </w:r>
                            </w:sdtContent>
                          </w:sdt>
                          <w:sdt>
                            <w:sdtPr>
                              <w:rPr>
                                <w:b/>
                                <w:caps/>
                                <w:color w:val="4B3A2E"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C1070C">
                                <w:rPr>
                                  <w:b/>
                                  <w:caps/>
                                  <w:color w:val="4B3A2E" w:themeColor="text2"/>
                                  <w:spacing w:val="20"/>
                                  <w:sz w:val="24"/>
                                  <w:szCs w:val="24"/>
                                </w:rPr>
                                <w:t>Ahmet NAsuhcan ÜNLÜ|İlker mavİlİ |Ozan İrfan BAYAR</w:t>
                              </w:r>
                            </w:sdtContent>
                          </w:sdt>
                        </w:p>
                      </w:txbxContent>
                    </v:textbox>
                    <w10:wrap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6CF6B0B4" wp14:editId="4EE5DE0E">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p w14:paraId="4C3C3663" w14:textId="77777777" w:rsidR="00C1070C" w:rsidRPr="00C1070C" w:rsidRDefault="008F1D4F" w:rsidP="00C1070C">
                                  <w:pPr>
                                    <w:rPr>
                                      <w:rFonts w:ascii="Times New Roman" w:eastAsia="Times New Roman" w:hAnsi="Times New Roman" w:cs="Times New Roman"/>
                                      <w:color w:val="auto"/>
                                      <w:sz w:val="24"/>
                                      <w:szCs w:val="24"/>
                                      <w:lang w:eastAsia="en-US"/>
                                    </w:rPr>
                                  </w:pPr>
                                  <w:sdt>
                                    <w:sdtPr>
                                      <w:rPr>
                                        <w:rFonts w:asciiTheme="majorHAnsi" w:hAnsiTheme="majorHAnsi"/>
                                        <w:caps/>
                                        <w:spacing w:val="160"/>
                                        <w:sz w:val="160"/>
                                        <w:szCs w:val="160"/>
                                      </w:rPr>
                                      <w:alias w:val="Title"/>
                                      <w:tag w:val=""/>
                                      <w:id w:val="156582864"/>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1070C">
                                        <w:rPr>
                                          <w:rFonts w:asciiTheme="majorHAnsi" w:hAnsiTheme="majorHAnsi"/>
                                          <w:caps/>
                                          <w:spacing w:val="160"/>
                                          <w:sz w:val="160"/>
                                          <w:szCs w:val="160"/>
                                        </w:rPr>
                                        <w:t xml:space="preserve">     </w:t>
                                      </w:r>
                                    </w:sdtContent>
                                  </w:sdt>
                                </w:p>
                                <w:p w14:paraId="3CFF6149" w14:textId="77777777" w:rsidR="00C1070C" w:rsidRDefault="00C1070C">
                                  <w:pPr>
                                    <w:pStyle w:val="NoSpacing"/>
                                    <w:jc w:val="center"/>
                                    <w:rPr>
                                      <w:rFonts w:asciiTheme="majorHAnsi" w:hAnsiTheme="majorHAnsi"/>
                                      <w:caps/>
                                      <w:spacing w:val="160"/>
                                      <w:sz w:val="160"/>
                                      <w:szCs w:val="160"/>
                                    </w:rPr>
                                  </w:pPr>
                                  <w:r>
                                    <w:rPr>
                                      <w:rFonts w:asciiTheme="majorHAnsi" w:hAnsiTheme="majorHAnsi"/>
                                      <w:caps/>
                                      <w:noProof/>
                                      <w:spacing w:val="160"/>
                                      <w:sz w:val="160"/>
                                      <w:szCs w:val="160"/>
                                    </w:rPr>
                                    <w:drawing>
                                      <wp:inline distT="0" distB="0" distL="0" distR="0" wp14:anchorId="1E3E2558" wp14:editId="512B71D1">
                                        <wp:extent cx="2449830" cy="3931920"/>
                                        <wp:effectExtent l="25400" t="0" r="77470" b="30480"/>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8">
                                                  <a:extLst>
                                                    <a:ext uri="{BEBA8EAE-BF5A-486C-A8C5-ECC9F3942E4B}">
                                                      <a14:imgProps xmlns:a14="http://schemas.microsoft.com/office/drawing/2010/main">
                                                        <a14:imgLayer r:embed="rId9">
                                                          <a14:imgEffect>
                                                            <a14:artisticPaintBrush/>
                                                          </a14:imgEffect>
                                                        </a14:imgLayer>
                                                      </a14:imgProps>
                                                    </a:ext>
                                                    <a:ext uri="{28A0092B-C50C-407E-A947-70E740481C1C}">
                                                      <a14:useLocalDpi xmlns:a14="http://schemas.microsoft.com/office/drawing/2010/main" val="0"/>
                                                    </a:ext>
                                                  </a:extLst>
                                                </a:blip>
                                                <a:stretch>
                                                  <a:fillRect/>
                                                </a:stretch>
                                              </pic:blipFill>
                                              <pic:spPr>
                                                <a:xfrm>
                                                  <a:off x="0" y="0"/>
                                                  <a:ext cx="2449830" cy="3931920"/>
                                                </a:xfrm>
                                                <a:prstGeom prst="rect">
                                                  <a:avLst/>
                                                </a:prstGeom>
                                                <a:effectLst>
                                                  <a:outerShdw blurRad="50800" dist="38100" dir="2700000" algn="tl" rotWithShape="0">
                                                    <a:prstClr val="black">
                                                      <a:alpha val="40000"/>
                                                    </a:prstClr>
                                                  </a:outerShdw>
                                                </a:effectLst>
                                              </pic:spPr>
                                            </pic:pic>
                                          </a:graphicData>
                                        </a:graphic>
                                      </wp:inline>
                                    </w:drawing>
                                  </w:r>
                                </w:p>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CF6B0B4" id="Group 448" o:spid="_x0000_s1027" alt="Title: Document title with badge icon behind" style="position:absolute;margin-left:0;margin-top:97.2pt;width:540pt;height:351.35pt;z-index:251660288;mso-position-horizontal:center;mso-position-horizontal-relative:page;mso-position-vertical-relative:page;mso-height-relative:margin" coordsize="68580,44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">
                    <v:shape id="Freeform 5" o:spid="_x0000_s1028" style="position:absolute;left:13525;width:44526;height:44621;visibility:visible;mso-wrap-style:square;v-text-anchor:top" coordsize="1372,1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" path="m1372,687v,44,-43,84,-52,126c1312,856,1337,910,1320,949v-16,41,-72,61,-96,97c1199,1082,1202,1141,1171,1172v-30,31,-89,28,-126,52c1009,1248,989,1304,949,1321v-40,16,-93,-9,-137,c770,1329,731,1373,686,1373v-44,,-84,-44,-126,-52c517,1312,463,1337,423,1321v-40,-17,-60,-73,-96,-97c291,1200,232,1203,201,1172v-31,-31,-28,-90,-52,-126c125,1010,69,990,52,949v-17,-39,9,-93,,-136c44,771,,731,,687,,642,44,603,52,561v9,-44,-17,-97,,-137c69,383,125,364,149,328v24,-37,21,-96,52,-127c232,171,291,174,327,149v36,-24,56,-80,96,-97c463,36,517,61,560,53,602,44,642,,686,v45,,84,44,126,53c856,61,909,36,949,52v40,17,60,73,96,97c1082,174,1141,171,1171,201v31,31,28,90,53,127c1248,364,1304,383,1320,424v17,40,-8,93,,137c1329,603,1372,642,1372,687xe" fillcolor="#f1efee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 Box 450" o:spid="_x0000_s1029" type="#_x0000_t202" style="position:absolute;top:2857;width:68580;height:40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" filled="f" stroked="f" strokeweight=".5pt">
                      <v:textbox inset="28.8pt">
                        <w:txbxContent>
                          <w:p w14:paraId="4C3C3663" w14:textId="77777777" w:rsidR="00C1070C" w:rsidRPr="00C1070C" w:rsidRDefault="00FE14E4" w:rsidP="00C1070C">
                            <w:pPr>
                              <w:rPr>
                                <w:rFonts w:ascii="Times New Roman" w:eastAsia="Times New Roman" w:hAnsi="Times New Roman" w:cs="Times New Roman"/>
                                <w:color w:val="auto"/>
                                <w:sz w:val="24"/>
                                <w:szCs w:val="24"/>
                                <w:lang w:eastAsia="en-US"/>
                              </w:rPr>
                            </w:pPr>
                            <w:sdt>
                              <w:sdtPr>
                                <w:rPr>
                                  <w:rFonts w:asciiTheme="majorHAnsi" w:hAnsiTheme="majorHAnsi"/>
                                  <w:caps/>
                                  <w:spacing w:val="160"/>
                                  <w:sz w:val="160"/>
                                  <w:szCs w:val="160"/>
                                </w:rPr>
                                <w:alias w:val="Title"/>
                                <w:tag w:val=""/>
                                <w:id w:val="156582864"/>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1070C">
                                  <w:rPr>
                                    <w:rFonts w:asciiTheme="majorHAnsi" w:hAnsiTheme="majorHAnsi"/>
                                    <w:caps/>
                                    <w:spacing w:val="160"/>
                                    <w:sz w:val="160"/>
                                    <w:szCs w:val="160"/>
                                  </w:rPr>
                                  <w:t xml:space="preserve">     </w:t>
                                </w:r>
                              </w:sdtContent>
                            </w:sdt>
                          </w:p>
                          <w:p w14:paraId="3CFF6149" w14:textId="77777777" w:rsidR="00C1070C" w:rsidRDefault="00C1070C">
                            <w:pPr>
                              <w:pStyle w:val="NoSpacing"/>
                              <w:jc w:val="center"/>
                              <w:rPr>
                                <w:rFonts w:asciiTheme="majorHAnsi" w:hAnsiTheme="majorHAnsi"/>
                                <w:caps/>
                                <w:spacing w:val="160"/>
                                <w:sz w:val="160"/>
                                <w:szCs w:val="160"/>
                              </w:rPr>
                            </w:pPr>
                            <w:r>
                              <w:rPr>
                                <w:rFonts w:asciiTheme="majorHAnsi" w:hAnsiTheme="majorHAnsi"/>
                                <w:caps/>
                                <w:noProof/>
                                <w:spacing w:val="160"/>
                                <w:sz w:val="160"/>
                                <w:szCs w:val="160"/>
                              </w:rPr>
                              <w:drawing>
                                <wp:inline distT="0" distB="0" distL="0" distR="0" wp14:anchorId="1E3E2558" wp14:editId="512B71D1">
                                  <wp:extent cx="2449830" cy="3931920"/>
                                  <wp:effectExtent l="25400" t="0" r="77470" b="30480"/>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10">
                                            <a:extLst>
                                              <a:ext uri="{BEBA8EAE-BF5A-486C-A8C5-ECC9F3942E4B}">
                                                <a14:imgProps xmlns:a14="http://schemas.microsoft.com/office/drawing/2010/main">
                                                  <a14:imgLayer r:embed="rId11">
                                                    <a14:imgEffect>
                                                      <a14:artisticPaintBrush/>
                                                    </a14:imgEffect>
                                                  </a14:imgLayer>
                                                </a14:imgProps>
                                              </a:ext>
                                              <a:ext uri="{28A0092B-C50C-407E-A947-70E740481C1C}">
                                                <a14:useLocalDpi xmlns:a14="http://schemas.microsoft.com/office/drawing/2010/main" val="0"/>
                                              </a:ext>
                                            </a:extLst>
                                          </a:blip>
                                          <a:stretch>
                                            <a:fillRect/>
                                          </a:stretch>
                                        </pic:blipFill>
                                        <pic:spPr>
                                          <a:xfrm>
                                            <a:off x="0" y="0"/>
                                            <a:ext cx="2449830" cy="3931920"/>
                                          </a:xfrm>
                                          <a:prstGeom prst="rect">
                                            <a:avLst/>
                                          </a:prstGeom>
                                          <a:effectLst>
                                            <a:outerShdw blurRad="50800" dist="38100" dir="2700000" algn="tl" rotWithShape="0">
                                              <a:prstClr val="black">
                                                <a:alpha val="40000"/>
                                              </a:prstClr>
                                            </a:outerShdw>
                                          </a:effectLst>
                                        </pic:spPr>
                                      </pic:pic>
                                    </a:graphicData>
                                  </a:graphic>
                                </wp:inline>
                              </w:drawing>
                            </w:r>
                          </w:p>
                        </w:txbxContent>
                      </v:textbox>
                    </v:shape>
                    <w10:wrap anchorx="page" anchory="page"/>
                  </v:group>
                </w:pict>
              </mc:Fallback>
            </mc:AlternateContent>
          </w:r>
          <w:r>
            <w:rPr>
              <w:noProof/>
            </w:rPr>
            <mc:AlternateContent>
              <mc:Choice Requires="wpg">
                <w:drawing>
                  <wp:anchor distT="0" distB="0" distL="114300" distR="114300" simplePos="0" relativeHeight="251659264" behindDoc="1" locked="0" layoutInCell="1" allowOverlap="1" wp14:anchorId="638491E1" wp14:editId="6FDD59EC">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66C9531E"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">
                    <v:rect id="Rectangle 452" o:spid="_x0000_s1027" style="position:absolute;width:73126;height:95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" fillcolor="#9e4733 [3204]" stroked="f" strokeweight="1pt"/>
                    <v:rect id="Rectangle 453" o:spid="_x0000_s1028" style="position:absolute;width:2832;height:95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" fillcolor="#4b3a2e [3215]" stroked="f" strokeweight="1pt"/>
                    <w10:wrap anchorx="page" anchory="page"/>
                  </v:group>
                </w:pict>
              </mc:Fallback>
            </mc:AlternateContent>
          </w:r>
        </w:p>
        <w:p w14:paraId="7AAA37C7" w14:textId="77777777" w:rsidR="00C1070C" w:rsidRDefault="00C1070C">
          <w:r>
            <w:rPr>
              <w:b/>
              <w:caps/>
            </w:rPr>
            <w:br w:type="page"/>
          </w:r>
        </w:p>
      </w:sdtContent>
    </w:sdt>
    <w:p w14:paraId="6F2ACAA5" w14:textId="77777777" w:rsidR="00455D30" w:rsidRDefault="00C1070C" w:rsidP="00C1070C">
      <w:pPr>
        <w:pStyle w:val="Name"/>
        <w:jc w:val="center"/>
      </w:pPr>
      <w:r>
        <w:lastRenderedPageBreak/>
        <w:t>Project ORION</w:t>
      </w:r>
    </w:p>
    <w:p w14:paraId="28CD1B66" w14:textId="77777777" w:rsidR="00870F43" w:rsidRDefault="00870F43" w:rsidP="00870F43">
      <w:pPr>
        <w:pStyle w:val="Heading1"/>
        <w:ind w:firstLine="720"/>
        <w:jc w:val="both"/>
      </w:pPr>
    </w:p>
    <w:p w14:paraId="1361F099" w14:textId="60FB6E8E" w:rsidR="00870F43" w:rsidRDefault="00870F43" w:rsidP="00870F43">
      <w:pPr>
        <w:pStyle w:val="Heading1"/>
        <w:ind w:firstLine="720"/>
        <w:jc w:val="both"/>
      </w:pPr>
      <w:r>
        <w:t>People may experience some issues while providing a connection to the wireless internet in their houses which have</w:t>
      </w:r>
      <w:r w:rsidRPr="0039719D">
        <w:t xml:space="preserve"> </w:t>
      </w:r>
      <w:r>
        <w:t>especially concrete shear walls. Signal power attenuation results from prevention of the signals while they are passing through the solid objects and also due to the range.</w:t>
      </w:r>
    </w:p>
    <w:p w14:paraId="2F57EC8F" w14:textId="77777777" w:rsidR="00870F43" w:rsidRDefault="00870F43" w:rsidP="00870F43">
      <w:pPr>
        <w:pStyle w:val="Heading1"/>
        <w:ind w:firstLine="720"/>
        <w:jc w:val="both"/>
      </w:pPr>
      <w:r>
        <w:t xml:space="preserve">There are several wireless network systems to get over these issues. Most common solution is mesh systems for those, but these systems would cost too much (approx. $180.00) to the residents and SMEs. Therefore, many people are trying to solve it by setting up access points to the different places that signals cannot reach from the origin wireless point although it is not a solution literally. There is an option in access points’ interface which is called “roaming”. The option enables an auto connection to the nearest wireless point seamlessly, but this is achieved only when the connection has been lost to the current wireless point. It means that the option cannot supply an auto-switch to the wireless point which has the strongest signal that device could get. You have to select a wireless point that you want to connect or switch off your device’s Wi-Fi and switch it on again to connect to the strongest wireless point.  </w:t>
      </w:r>
    </w:p>
    <w:p w14:paraId="2676D0B1" w14:textId="6DC3CD68" w:rsidR="00455D30" w:rsidRDefault="00870F43" w:rsidP="00870F43">
      <w:pPr>
        <w:pStyle w:val="Heading1"/>
        <w:ind w:firstLine="720"/>
        <w:jc w:val="both"/>
      </w:pPr>
      <w:r w:rsidRPr="005838C6">
        <w:t xml:space="preserve">At this point our software moves in </w:t>
      </w:r>
      <w:r>
        <w:t>handling</w:t>
      </w:r>
      <w:r w:rsidRPr="005838C6">
        <w:t xml:space="preserve"> all the issues which have been mentioned above. It has the ability to switch to the strongest signal that device get</w:t>
      </w:r>
      <w:r>
        <w:t xml:space="preserve">s </w:t>
      </w:r>
      <w:r w:rsidRPr="005838C6">
        <w:t xml:space="preserve">without needing manual intervention. Our team is planning to get over this problem by using Wi-Fi list, sensor and GPS data efficiently as much as possible with less battery consumption. </w:t>
      </w:r>
      <w:r>
        <w:t xml:space="preserve">Our software will be running in the background by measuring the strongest signal periodically to reduce the battery consumption. We will add an option into it to determine how many seconds this period will be.  </w:t>
      </w:r>
      <w:r w:rsidRPr="005838C6">
        <w:t>The software is designed for the android devices at first because it is the most needed and open source platform.</w:t>
      </w:r>
      <w:r>
        <w:t xml:space="preserve"> </w:t>
      </w:r>
      <w:r w:rsidRPr="005838C6">
        <w:t>In the future, we are planning to expand it to the other platforms like Windows, Linux.</w:t>
      </w:r>
    </w:p>
    <w:sectPr w:rsidR="00455D30" w:rsidSect="00C1070C">
      <w:headerReference w:type="default" r:id="rId12"/>
      <w:footerReference w:type="default" r:id="rId13"/>
      <w:headerReference w:type="first" r:id="rId14"/>
      <w:pgSz w:w="12240" w:h="15840"/>
      <w:pgMar w:top="1152" w:right="1123" w:bottom="1195" w:left="1123"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502C4" w14:textId="77777777" w:rsidR="008F1D4F" w:rsidRDefault="008F1D4F">
      <w:pPr>
        <w:spacing w:after="0" w:line="240" w:lineRule="auto"/>
      </w:pPr>
      <w:r>
        <w:separator/>
      </w:r>
    </w:p>
  </w:endnote>
  <w:endnote w:type="continuationSeparator" w:id="0">
    <w:p w14:paraId="4BBE8BDC" w14:textId="77777777" w:rsidR="008F1D4F" w:rsidRDefault="008F1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CenturyGothic">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48DC9805" w14:textId="77777777" w:rsidR="00455D30" w:rsidRDefault="00450ED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8E1EB" w14:textId="77777777" w:rsidR="008F1D4F" w:rsidRDefault="008F1D4F">
      <w:pPr>
        <w:spacing w:after="0" w:line="240" w:lineRule="auto"/>
      </w:pPr>
      <w:r>
        <w:separator/>
      </w:r>
    </w:p>
  </w:footnote>
  <w:footnote w:type="continuationSeparator" w:id="0">
    <w:p w14:paraId="57FA323E" w14:textId="77777777" w:rsidR="008F1D4F" w:rsidRDefault="008F1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BF964" w14:textId="77777777" w:rsidR="00455D30" w:rsidRDefault="00450ED0">
    <w:pPr>
      <w:pStyle w:val="Header"/>
    </w:pPr>
    <w:r>
      <w:rPr>
        <w:noProof/>
        <w:lang w:eastAsia="en-US"/>
      </w:rPr>
      <mc:AlternateContent>
        <mc:Choice Requires="wpg">
          <w:drawing>
            <wp:anchor distT="0" distB="0" distL="114300" distR="114300" simplePos="0" relativeHeight="251661312" behindDoc="0" locked="0" layoutInCell="1" allowOverlap="1" wp14:anchorId="336C155E" wp14:editId="547C8BE4">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0920371E"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">
              <v:rect id="Rectangle 2"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" fillcolor="#4b3a2e [3215]" stroked="f" strokeweight="1pt"/>
              <v:rect id="Rectangle 3"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&#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BA95F" w14:textId="77777777" w:rsidR="00455D30" w:rsidRDefault="00450ED0">
    <w:pPr>
      <w:pStyle w:val="Header"/>
    </w:pPr>
    <w:r>
      <w:rPr>
        <w:noProof/>
        <w:lang w:eastAsia="en-US"/>
      </w:rPr>
      <mc:AlternateContent>
        <mc:Choice Requires="wpg">
          <w:drawing>
            <wp:anchor distT="0" distB="0" distL="114300" distR="114300" simplePos="0" relativeHeight="251663360" behindDoc="0" locked="0" layoutInCell="1" allowOverlap="1" wp14:anchorId="490F9460" wp14:editId="75BC0BF3">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16B419F1"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">
              <v:rect id="Rectangle 6"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" fillcolor="#4b3a2e [3215]" stroked="f" strokeweight="1pt"/>
              <v:rect id="Rectangle 7"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&#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0C"/>
    <w:rsid w:val="0000077C"/>
    <w:rsid w:val="000036C0"/>
    <w:rsid w:val="000F1806"/>
    <w:rsid w:val="00156D03"/>
    <w:rsid w:val="001D1758"/>
    <w:rsid w:val="001E26FD"/>
    <w:rsid w:val="001E40AE"/>
    <w:rsid w:val="002255ED"/>
    <w:rsid w:val="002B54A6"/>
    <w:rsid w:val="002B6271"/>
    <w:rsid w:val="002E06EA"/>
    <w:rsid w:val="00333109"/>
    <w:rsid w:val="003B254E"/>
    <w:rsid w:val="00416EC4"/>
    <w:rsid w:val="00450ED0"/>
    <w:rsid w:val="00455D30"/>
    <w:rsid w:val="004D7E74"/>
    <w:rsid w:val="00574968"/>
    <w:rsid w:val="005838C6"/>
    <w:rsid w:val="005C6406"/>
    <w:rsid w:val="005E54C5"/>
    <w:rsid w:val="006A7AF5"/>
    <w:rsid w:val="006F0728"/>
    <w:rsid w:val="00870F43"/>
    <w:rsid w:val="008F1D4F"/>
    <w:rsid w:val="00924C11"/>
    <w:rsid w:val="009B1616"/>
    <w:rsid w:val="00AF4DCF"/>
    <w:rsid w:val="00B057BF"/>
    <w:rsid w:val="00C1070C"/>
    <w:rsid w:val="00C176F3"/>
    <w:rsid w:val="00C526C7"/>
    <w:rsid w:val="00CB20B9"/>
    <w:rsid w:val="00CF6C8C"/>
    <w:rsid w:val="00DD7C7C"/>
    <w:rsid w:val="00F23C63"/>
    <w:rsid w:val="00FE1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22986"/>
  <w15:chartTrackingRefBased/>
  <w15:docId w15:val="{431E9BCF-DA1A-9F41-BFE6-CCE1F1127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paragraph" w:styleId="NoSpacing">
    <w:name w:val="No Spacing"/>
    <w:link w:val="NoSpacingChar"/>
    <w:uiPriority w:val="1"/>
    <w:qFormat/>
    <w:rsid w:val="00C1070C"/>
    <w:pPr>
      <w:spacing w:after="0" w:line="240" w:lineRule="auto"/>
    </w:pPr>
    <w:rPr>
      <w:rFonts w:eastAsiaTheme="minorEastAsia"/>
      <w:color w:val="auto"/>
      <w:lang w:eastAsia="zh-CN"/>
    </w:rPr>
  </w:style>
  <w:style w:type="character" w:customStyle="1" w:styleId="NoSpacingChar">
    <w:name w:val="No Spacing Char"/>
    <w:basedOn w:val="DefaultParagraphFont"/>
    <w:link w:val="NoSpacing"/>
    <w:uiPriority w:val="1"/>
    <w:rsid w:val="00C1070C"/>
    <w:rPr>
      <w:rFonts w:eastAsiaTheme="minorEastAsia"/>
      <w:color w:va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845689">
      <w:bodyDiv w:val="1"/>
      <w:marLeft w:val="0"/>
      <w:marRight w:val="0"/>
      <w:marTop w:val="0"/>
      <w:marBottom w:val="0"/>
      <w:divBdr>
        <w:top w:val="none" w:sz="0" w:space="0" w:color="auto"/>
        <w:left w:val="none" w:sz="0" w:space="0" w:color="auto"/>
        <w:bottom w:val="none" w:sz="0" w:space="0" w:color="auto"/>
        <w:right w:val="none" w:sz="0" w:space="0" w:color="auto"/>
      </w:divBdr>
      <w:divsChild>
        <w:div w:id="1453207958">
          <w:marLeft w:val="0"/>
          <w:marRight w:val="0"/>
          <w:marTop w:val="0"/>
          <w:marBottom w:val="0"/>
          <w:divBdr>
            <w:top w:val="none" w:sz="0" w:space="0" w:color="auto"/>
            <w:left w:val="none" w:sz="0" w:space="0" w:color="auto"/>
            <w:bottom w:val="none" w:sz="0" w:space="0" w:color="auto"/>
            <w:right w:val="none" w:sz="0" w:space="0" w:color="auto"/>
          </w:divBdr>
          <w:divsChild>
            <w:div w:id="8816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0.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Ahmet NAsuhcan ÜNLÜ|İlker mavİlİ |Ozan İrfan BAYAR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299</Words>
  <Characters>1710</Characters>
  <Application>Microsoft Office Word</Application>
  <DocSecurity>0</DocSecurity>
  <Lines>14</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ORION</dc:subject>
  <dc:creator>TEAM ECHELON</dc:creator>
  <cp:keywords/>
  <dc:description/>
  <cp:lastModifiedBy>Ahmet</cp:lastModifiedBy>
  <cp:revision>16</cp:revision>
  <dcterms:created xsi:type="dcterms:W3CDTF">2020-11-07T05:40:00Z</dcterms:created>
  <dcterms:modified xsi:type="dcterms:W3CDTF">2020-11-11T13:04:00Z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